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Resume layout table"/>
      </w:tblPr>
      <w:tblGrid>
        <w:gridCol w:w="2250"/>
        <w:gridCol w:w="7470"/>
      </w:tblGrid>
      <w:tr w:rsidR="00927723" w14:paraId="29B4E241" w14:textId="77777777" w:rsidTr="00346D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0" w:type="dxa"/>
          </w:tcPr>
          <w:p w14:paraId="6BA98E3A" w14:textId="77777777" w:rsidR="00927723" w:rsidRDefault="00927723" w:rsidP="009A7D30">
            <w:pPr>
              <w:spacing w:line="240" w:lineRule="auto"/>
            </w:pPr>
          </w:p>
        </w:tc>
        <w:tc>
          <w:tcPr>
            <w:tcW w:w="7470" w:type="dxa"/>
          </w:tcPr>
          <w:p w14:paraId="62C22ACC" w14:textId="4C2C4B22" w:rsidR="00F132C7" w:rsidRPr="007A0FDD" w:rsidRDefault="00194614" w:rsidP="00F132C7">
            <w:pPr>
              <w:pStyle w:val="Title"/>
              <w:rPr>
                <w:color w:val="A61C0E"/>
              </w:rPr>
            </w:pPr>
            <w:r>
              <w:rPr>
                <w:color w:val="A61C0E"/>
              </w:rPr>
              <w:t>AUSTIN LEWIS</w:t>
            </w:r>
          </w:p>
          <w:p w14:paraId="4DF0CB52" w14:textId="243ED0A4" w:rsidR="00927723" w:rsidRPr="00F95D4C" w:rsidRDefault="00A53251" w:rsidP="009A7D3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U6 84 Tenby Street</w:t>
            </w:r>
            <w:r w:rsidR="00927723" w:rsidRPr="00F95D4C">
              <w:rPr>
                <w:sz w:val="28"/>
                <w:szCs w:val="28"/>
              </w:rPr>
              <w:t> |</w:t>
            </w:r>
            <w:r>
              <w:rPr>
                <w:sz w:val="28"/>
                <w:szCs w:val="28"/>
              </w:rPr>
              <w:t xml:space="preserve"> </w:t>
            </w:r>
            <w:r w:rsidR="00607D9B" w:rsidRPr="00F95D4C">
              <w:rPr>
                <w:sz w:val="28"/>
                <w:szCs w:val="28"/>
              </w:rPr>
              <w:t>AuLe683@gmail.com</w:t>
            </w:r>
            <w:r w:rsidR="00927723" w:rsidRPr="00F95D4C">
              <w:rPr>
                <w:sz w:val="28"/>
                <w:szCs w:val="28"/>
              </w:rPr>
              <w:t> |</w:t>
            </w:r>
            <w:r>
              <w:rPr>
                <w:sz w:val="28"/>
                <w:szCs w:val="28"/>
              </w:rPr>
              <w:t xml:space="preserve"> 0420948994</w:t>
            </w:r>
          </w:p>
        </w:tc>
      </w:tr>
      <w:tr w:rsidR="00927723" w:rsidRPr="00F95D4C" w14:paraId="39E812FF" w14:textId="77777777" w:rsidTr="00346D44">
        <w:tc>
          <w:tcPr>
            <w:tcW w:w="2250" w:type="dxa"/>
          </w:tcPr>
          <w:p w14:paraId="0FABE64C" w14:textId="77777777" w:rsidR="00927723" w:rsidRPr="00F95D4C" w:rsidRDefault="00927723" w:rsidP="009A7D30">
            <w:pPr>
              <w:pStyle w:val="Heading1"/>
              <w:rPr>
                <w:sz w:val="28"/>
                <w:szCs w:val="28"/>
              </w:rPr>
            </w:pPr>
            <w:r w:rsidRPr="00F95D4C">
              <w:rPr>
                <w:color w:val="A61C0E"/>
                <w:sz w:val="28"/>
                <w:szCs w:val="28"/>
              </w:rPr>
              <w:t>Skills &amp; Abilities</w:t>
            </w:r>
          </w:p>
        </w:tc>
        <w:tc>
          <w:tcPr>
            <w:tcW w:w="7470" w:type="dxa"/>
          </w:tcPr>
          <w:p w14:paraId="58DD3932" w14:textId="5B4B8908" w:rsidR="00927723" w:rsidRPr="00F95D4C" w:rsidRDefault="00607D9B" w:rsidP="00607D9B">
            <w:pPr>
              <w:rPr>
                <w:sz w:val="28"/>
                <w:szCs w:val="28"/>
              </w:rPr>
            </w:pPr>
            <w:r w:rsidRPr="00F95D4C">
              <w:rPr>
                <w:sz w:val="28"/>
                <w:szCs w:val="28"/>
              </w:rPr>
              <w:t xml:space="preserve">Effective and efficient working, noteworthy </w:t>
            </w:r>
            <w:proofErr w:type="spellStart"/>
            <w:r w:rsidRPr="00F95D4C">
              <w:rPr>
                <w:sz w:val="28"/>
                <w:szCs w:val="28"/>
              </w:rPr>
              <w:t>teamworking</w:t>
            </w:r>
            <w:proofErr w:type="spellEnd"/>
            <w:r w:rsidRPr="00F95D4C">
              <w:rPr>
                <w:sz w:val="28"/>
                <w:szCs w:val="28"/>
              </w:rPr>
              <w:t xml:space="preserve"> capabilities, impressive communication, </w:t>
            </w:r>
            <w:r w:rsidR="007A0FDD" w:rsidRPr="00F95D4C">
              <w:rPr>
                <w:sz w:val="28"/>
                <w:szCs w:val="28"/>
              </w:rPr>
              <w:t>adept learning abilities.</w:t>
            </w:r>
          </w:p>
        </w:tc>
      </w:tr>
      <w:tr w:rsidR="00927723" w:rsidRPr="00F95D4C" w14:paraId="1A5FA373" w14:textId="77777777" w:rsidTr="00346D44">
        <w:tc>
          <w:tcPr>
            <w:tcW w:w="2250" w:type="dxa"/>
          </w:tcPr>
          <w:p w14:paraId="172DA6B1" w14:textId="77777777" w:rsidR="00927723" w:rsidRPr="00F95D4C" w:rsidRDefault="00927723" w:rsidP="009A7D30">
            <w:pPr>
              <w:pStyle w:val="Heading1"/>
              <w:rPr>
                <w:sz w:val="28"/>
                <w:szCs w:val="28"/>
              </w:rPr>
            </w:pPr>
            <w:r w:rsidRPr="00F95D4C">
              <w:rPr>
                <w:color w:val="A61C0E"/>
                <w:sz w:val="28"/>
                <w:szCs w:val="28"/>
              </w:rPr>
              <w:t>Experience</w:t>
            </w:r>
          </w:p>
        </w:tc>
        <w:tc>
          <w:tcPr>
            <w:tcW w:w="7470" w:type="dxa"/>
          </w:tcPr>
          <w:p w14:paraId="4D6096E9" w14:textId="44526A8E" w:rsidR="00927723" w:rsidRPr="00F95D4C" w:rsidRDefault="007A0FDD" w:rsidP="009A7D30">
            <w:pPr>
              <w:pStyle w:val="Heading2"/>
              <w:rPr>
                <w:sz w:val="28"/>
                <w:szCs w:val="28"/>
              </w:rPr>
            </w:pPr>
            <w:r w:rsidRPr="00F95D4C">
              <w:rPr>
                <w:rStyle w:val="Strong"/>
                <w:sz w:val="28"/>
                <w:szCs w:val="28"/>
              </w:rPr>
              <w:t xml:space="preserve">Drive Thru </w:t>
            </w:r>
            <w:r w:rsidRPr="00F95D4C">
              <w:rPr>
                <w:sz w:val="28"/>
                <w:szCs w:val="28"/>
              </w:rPr>
              <w:t>Mcdonald’s Woree</w:t>
            </w:r>
          </w:p>
          <w:p w14:paraId="0D8A54D8" w14:textId="5703BEFA" w:rsidR="00927723" w:rsidRPr="00F95D4C" w:rsidRDefault="007A0FDD" w:rsidP="009A7D30">
            <w:pPr>
              <w:pStyle w:val="Heading3"/>
              <w:rPr>
                <w:sz w:val="28"/>
                <w:szCs w:val="28"/>
              </w:rPr>
            </w:pPr>
            <w:r w:rsidRPr="00F95D4C">
              <w:rPr>
                <w:sz w:val="28"/>
                <w:szCs w:val="28"/>
              </w:rPr>
              <w:t>July 2</w:t>
            </w:r>
            <w:r w:rsidRPr="00F95D4C">
              <w:rPr>
                <w:sz w:val="28"/>
                <w:szCs w:val="28"/>
                <w:vertAlign w:val="superscript"/>
              </w:rPr>
              <w:t>nd</w:t>
            </w:r>
            <w:r w:rsidRPr="00F95D4C">
              <w:rPr>
                <w:sz w:val="28"/>
                <w:szCs w:val="28"/>
              </w:rPr>
              <w:t xml:space="preserve">, 2019 </w:t>
            </w:r>
            <w:r w:rsidR="0099462E">
              <w:rPr>
                <w:sz w:val="28"/>
                <w:szCs w:val="28"/>
              </w:rPr>
              <w:t>–</w:t>
            </w:r>
            <w:r w:rsidRPr="00F95D4C">
              <w:rPr>
                <w:sz w:val="28"/>
                <w:szCs w:val="28"/>
              </w:rPr>
              <w:t xml:space="preserve"> </w:t>
            </w:r>
            <w:r w:rsidR="0099462E">
              <w:rPr>
                <w:sz w:val="28"/>
                <w:szCs w:val="28"/>
              </w:rPr>
              <w:t>September 13</w:t>
            </w:r>
            <w:r w:rsidR="0099462E" w:rsidRPr="0099462E">
              <w:rPr>
                <w:sz w:val="28"/>
                <w:szCs w:val="28"/>
                <w:vertAlign w:val="superscript"/>
              </w:rPr>
              <w:t>th</w:t>
            </w:r>
            <w:r w:rsidR="0099462E">
              <w:rPr>
                <w:sz w:val="28"/>
                <w:szCs w:val="28"/>
              </w:rPr>
              <w:t>, 2020.</w:t>
            </w:r>
          </w:p>
          <w:p w14:paraId="690D5854" w14:textId="77777777" w:rsidR="00927723" w:rsidRDefault="007A0FDD" w:rsidP="009A7D30">
            <w:pPr>
              <w:rPr>
                <w:sz w:val="28"/>
                <w:szCs w:val="28"/>
              </w:rPr>
            </w:pPr>
            <w:r w:rsidRPr="00F95D4C">
              <w:rPr>
                <w:sz w:val="28"/>
                <w:szCs w:val="28"/>
              </w:rPr>
              <w:t>McDonald’s infamous training allowed me to be disciplined in all aspects of my work. This includes rigorous customer service, Robust cleaning and exceptional use of time.</w:t>
            </w:r>
          </w:p>
          <w:p w14:paraId="63B604D4" w14:textId="66244DC2" w:rsidR="008C1B55" w:rsidRDefault="008C1B55" w:rsidP="009A7D3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DECANT </w:t>
            </w:r>
            <w:r>
              <w:rPr>
                <w:sz w:val="28"/>
                <w:szCs w:val="28"/>
              </w:rPr>
              <w:t xml:space="preserve">KMART CAIRNS CENTRAL </w:t>
            </w:r>
            <w:r>
              <w:rPr>
                <w:sz w:val="28"/>
                <w:szCs w:val="28"/>
              </w:rPr>
              <w:br/>
              <w:t>MARCH 2</w:t>
            </w:r>
            <w:r w:rsidRPr="008C1B55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, 2021 – </w:t>
            </w:r>
            <w:r w:rsidR="00D416BF">
              <w:rPr>
                <w:sz w:val="28"/>
                <w:szCs w:val="28"/>
              </w:rPr>
              <w:t>OCTOBER 23</w:t>
            </w:r>
            <w:r w:rsidR="00D416BF">
              <w:rPr>
                <w:sz w:val="28"/>
                <w:szCs w:val="28"/>
                <w:vertAlign w:val="superscript"/>
              </w:rPr>
              <w:t>RD</w:t>
            </w:r>
            <w:r w:rsidR="00D416BF">
              <w:rPr>
                <w:sz w:val="28"/>
                <w:szCs w:val="28"/>
              </w:rPr>
              <w:t>, 2023</w:t>
            </w:r>
          </w:p>
          <w:p w14:paraId="0EE5A10A" w14:textId="607B99E1" w:rsidR="008C1B55" w:rsidRPr="008C1B55" w:rsidRDefault="008C1B55" w:rsidP="009A7D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Working as a decant tea</w:t>
            </w:r>
            <w:r w:rsidR="00194614">
              <w:rPr>
                <w:sz w:val="28"/>
                <w:szCs w:val="28"/>
              </w:rPr>
              <w:t>m supervisor</w:t>
            </w:r>
            <w:r>
              <w:rPr>
                <w:sz w:val="28"/>
                <w:szCs w:val="28"/>
              </w:rPr>
              <w:t xml:space="preserve"> offered practice in team building and manual labour. Not to mention time</w:t>
            </w:r>
            <w:r w:rsidR="00194614">
              <w:rPr>
                <w:sz w:val="28"/>
                <w:szCs w:val="28"/>
              </w:rPr>
              <w:t xml:space="preserve"> </w:t>
            </w:r>
            <w:r w:rsidR="0078394A">
              <w:rPr>
                <w:sz w:val="28"/>
                <w:szCs w:val="28"/>
              </w:rPr>
              <w:t>management and leading a team.</w:t>
            </w:r>
          </w:p>
        </w:tc>
      </w:tr>
      <w:tr w:rsidR="00927723" w:rsidRPr="00F95D4C" w14:paraId="10CC63BE" w14:textId="77777777" w:rsidTr="00346D44">
        <w:tc>
          <w:tcPr>
            <w:tcW w:w="2250" w:type="dxa"/>
          </w:tcPr>
          <w:p w14:paraId="27E5DBC1" w14:textId="77777777" w:rsidR="00927723" w:rsidRDefault="00927723" w:rsidP="009A7D30">
            <w:pPr>
              <w:pStyle w:val="Heading1"/>
              <w:rPr>
                <w:color w:val="A61C0E"/>
                <w:sz w:val="28"/>
                <w:szCs w:val="28"/>
              </w:rPr>
            </w:pPr>
            <w:r w:rsidRPr="00F95D4C">
              <w:rPr>
                <w:color w:val="A61C0E"/>
                <w:sz w:val="28"/>
                <w:szCs w:val="28"/>
              </w:rPr>
              <w:t>Education</w:t>
            </w:r>
          </w:p>
          <w:p w14:paraId="620E29B3" w14:textId="456AA918" w:rsidR="00F95D4C" w:rsidRPr="00F95D4C" w:rsidRDefault="00F95D4C" w:rsidP="00F95D4C"/>
        </w:tc>
        <w:tc>
          <w:tcPr>
            <w:tcW w:w="7470" w:type="dxa"/>
          </w:tcPr>
          <w:p w14:paraId="17878908" w14:textId="21842509" w:rsidR="00F95D4C" w:rsidRPr="00FA54E9" w:rsidRDefault="00F95D4C" w:rsidP="009A7D30">
            <w:pPr>
              <w:pStyle w:val="Heading2"/>
              <w:rPr>
                <w:rStyle w:val="Strong"/>
                <w:sz w:val="28"/>
                <w:szCs w:val="28"/>
              </w:rPr>
            </w:pPr>
            <w:r w:rsidRPr="00FA54E9">
              <w:rPr>
                <w:rStyle w:val="Strong"/>
                <w:sz w:val="28"/>
                <w:szCs w:val="28"/>
              </w:rPr>
              <w:t xml:space="preserve">St. Gerard </w:t>
            </w:r>
            <w:proofErr w:type="spellStart"/>
            <w:r w:rsidRPr="00FA54E9">
              <w:rPr>
                <w:rStyle w:val="Strong"/>
                <w:sz w:val="28"/>
                <w:szCs w:val="28"/>
              </w:rPr>
              <w:t>Majella</w:t>
            </w:r>
            <w:proofErr w:type="spellEnd"/>
            <w:r w:rsidRPr="00FA54E9">
              <w:rPr>
                <w:rStyle w:val="Strong"/>
                <w:sz w:val="28"/>
                <w:szCs w:val="28"/>
              </w:rPr>
              <w:t>,</w:t>
            </w:r>
            <w:r w:rsidRPr="00FA54E9">
              <w:rPr>
                <w:rStyle w:val="Strong"/>
                <w:b w:val="0"/>
                <w:bCs w:val="0"/>
                <w:sz w:val="28"/>
                <w:szCs w:val="28"/>
              </w:rPr>
              <w:t xml:space="preserve"> Cairns</w:t>
            </w:r>
          </w:p>
          <w:p w14:paraId="4AF8F58D" w14:textId="229039C0" w:rsidR="00F95D4C" w:rsidRPr="00FA54E9" w:rsidRDefault="00F95D4C" w:rsidP="00F95D4C">
            <w:pPr>
              <w:rPr>
                <w:sz w:val="28"/>
                <w:szCs w:val="28"/>
              </w:rPr>
            </w:pPr>
            <w:r w:rsidRPr="00FA54E9">
              <w:rPr>
                <w:sz w:val="28"/>
                <w:szCs w:val="28"/>
              </w:rPr>
              <w:t>Primary School</w:t>
            </w:r>
            <w:r w:rsidR="00FA54E9" w:rsidRPr="00FA54E9">
              <w:rPr>
                <w:sz w:val="28"/>
                <w:szCs w:val="28"/>
              </w:rPr>
              <w:br/>
            </w:r>
            <w:r w:rsidRPr="00FA54E9">
              <w:rPr>
                <w:sz w:val="28"/>
                <w:szCs w:val="28"/>
              </w:rPr>
              <w:t xml:space="preserve">Saint Gerard </w:t>
            </w:r>
            <w:proofErr w:type="spellStart"/>
            <w:r w:rsidRPr="00FA54E9">
              <w:rPr>
                <w:sz w:val="28"/>
                <w:szCs w:val="28"/>
              </w:rPr>
              <w:t>Majella</w:t>
            </w:r>
            <w:proofErr w:type="spellEnd"/>
            <w:r w:rsidRPr="00FA54E9">
              <w:rPr>
                <w:sz w:val="28"/>
                <w:szCs w:val="28"/>
              </w:rPr>
              <w:t xml:space="preserve"> built the foundation for my stellar academics and work ethic. </w:t>
            </w:r>
          </w:p>
          <w:p w14:paraId="54629756" w14:textId="382C5361" w:rsidR="00927723" w:rsidRPr="00FA54E9" w:rsidRDefault="007A0FDD" w:rsidP="009A7D30">
            <w:pPr>
              <w:pStyle w:val="Heading2"/>
              <w:rPr>
                <w:sz w:val="28"/>
                <w:szCs w:val="28"/>
              </w:rPr>
            </w:pPr>
            <w:r w:rsidRPr="00FA54E9">
              <w:rPr>
                <w:rStyle w:val="Strong"/>
                <w:sz w:val="28"/>
                <w:szCs w:val="28"/>
              </w:rPr>
              <w:t>St. Augustine’s College</w:t>
            </w:r>
            <w:r w:rsidR="00927723" w:rsidRPr="00FA54E9">
              <w:rPr>
                <w:sz w:val="28"/>
                <w:szCs w:val="28"/>
              </w:rPr>
              <w:t xml:space="preserve">, </w:t>
            </w:r>
            <w:r w:rsidRPr="00FA54E9">
              <w:rPr>
                <w:sz w:val="28"/>
                <w:szCs w:val="28"/>
              </w:rPr>
              <w:t>cairns</w:t>
            </w:r>
          </w:p>
          <w:p w14:paraId="79A02C32" w14:textId="3229F156" w:rsidR="00927723" w:rsidRPr="00FA54E9" w:rsidRDefault="007A0FDD" w:rsidP="009A7D30">
            <w:pPr>
              <w:rPr>
                <w:sz w:val="28"/>
                <w:szCs w:val="28"/>
              </w:rPr>
            </w:pPr>
            <w:r w:rsidRPr="00FA54E9">
              <w:rPr>
                <w:sz w:val="28"/>
                <w:szCs w:val="28"/>
              </w:rPr>
              <w:t>Secondary School</w:t>
            </w:r>
            <w:r w:rsidR="00FA54E9" w:rsidRPr="00FA54E9">
              <w:rPr>
                <w:sz w:val="28"/>
                <w:szCs w:val="28"/>
              </w:rPr>
              <w:br/>
            </w:r>
            <w:r w:rsidRPr="00FA54E9">
              <w:rPr>
                <w:sz w:val="28"/>
                <w:szCs w:val="28"/>
              </w:rPr>
              <w:t xml:space="preserve">Saint Augustine’s has taught me how to be engaged with people, approachable and </w:t>
            </w:r>
            <w:r w:rsidR="0099462E">
              <w:rPr>
                <w:sz w:val="28"/>
                <w:szCs w:val="28"/>
              </w:rPr>
              <w:t>patient</w:t>
            </w:r>
            <w:r w:rsidRPr="00FA54E9">
              <w:rPr>
                <w:sz w:val="28"/>
                <w:szCs w:val="28"/>
              </w:rPr>
              <w:t>.</w:t>
            </w:r>
          </w:p>
        </w:tc>
      </w:tr>
      <w:tr w:rsidR="00927723" w:rsidRPr="00F95D4C" w14:paraId="377EDC18" w14:textId="77777777" w:rsidTr="00346D44">
        <w:tc>
          <w:tcPr>
            <w:tcW w:w="2250" w:type="dxa"/>
          </w:tcPr>
          <w:p w14:paraId="0C1B20F5" w14:textId="637CB335" w:rsidR="00927723" w:rsidRPr="00F95D4C" w:rsidRDefault="007A0FDD" w:rsidP="009A7D30">
            <w:pPr>
              <w:pStyle w:val="Heading1"/>
              <w:rPr>
                <w:color w:val="A61C0E"/>
                <w:sz w:val="28"/>
                <w:szCs w:val="28"/>
              </w:rPr>
            </w:pPr>
            <w:r w:rsidRPr="00F95D4C">
              <w:rPr>
                <w:color w:val="A61C0E"/>
                <w:sz w:val="28"/>
                <w:szCs w:val="28"/>
              </w:rPr>
              <w:t>Hobbies and Talents</w:t>
            </w:r>
          </w:p>
        </w:tc>
        <w:tc>
          <w:tcPr>
            <w:tcW w:w="7470" w:type="dxa"/>
          </w:tcPr>
          <w:p w14:paraId="07CBFB93" w14:textId="3A67CF47" w:rsidR="00927723" w:rsidRPr="00F95D4C" w:rsidRDefault="007A0FDD" w:rsidP="009A7D30">
            <w:pPr>
              <w:rPr>
                <w:sz w:val="28"/>
                <w:szCs w:val="28"/>
              </w:rPr>
            </w:pPr>
            <w:r w:rsidRPr="00F95D4C">
              <w:rPr>
                <w:sz w:val="28"/>
                <w:szCs w:val="28"/>
              </w:rPr>
              <w:t xml:space="preserve">Acoustic and electric guitar, </w:t>
            </w:r>
            <w:r w:rsidR="0099462E">
              <w:rPr>
                <w:sz w:val="28"/>
                <w:szCs w:val="28"/>
              </w:rPr>
              <w:t xml:space="preserve">Reading, </w:t>
            </w:r>
            <w:r w:rsidRPr="00F95D4C">
              <w:rPr>
                <w:sz w:val="28"/>
                <w:szCs w:val="28"/>
              </w:rPr>
              <w:t xml:space="preserve">Camping, Skateboarding, Rugby League, </w:t>
            </w:r>
            <w:proofErr w:type="spellStart"/>
            <w:r w:rsidRPr="00F95D4C">
              <w:rPr>
                <w:sz w:val="28"/>
                <w:szCs w:val="28"/>
              </w:rPr>
              <w:t>socialising</w:t>
            </w:r>
            <w:proofErr w:type="spellEnd"/>
            <w:r w:rsidRPr="00F95D4C">
              <w:rPr>
                <w:sz w:val="28"/>
                <w:szCs w:val="28"/>
              </w:rPr>
              <w:t xml:space="preserve"> with friends and playing video games</w:t>
            </w:r>
          </w:p>
        </w:tc>
      </w:tr>
      <w:tr w:rsidR="00927723" w:rsidRPr="00F95D4C" w14:paraId="77B1643F" w14:textId="77777777" w:rsidTr="00346D44">
        <w:tc>
          <w:tcPr>
            <w:tcW w:w="2250" w:type="dxa"/>
          </w:tcPr>
          <w:p w14:paraId="000FFA80" w14:textId="77777777" w:rsidR="00927723" w:rsidRPr="00F95D4C" w:rsidRDefault="00927723" w:rsidP="009A7D30">
            <w:pPr>
              <w:pStyle w:val="Heading1"/>
              <w:rPr>
                <w:sz w:val="28"/>
                <w:szCs w:val="28"/>
              </w:rPr>
            </w:pPr>
            <w:r w:rsidRPr="00F95D4C">
              <w:rPr>
                <w:color w:val="A61C0E"/>
                <w:sz w:val="28"/>
                <w:szCs w:val="28"/>
              </w:rPr>
              <w:t>References</w:t>
            </w:r>
          </w:p>
        </w:tc>
        <w:tc>
          <w:tcPr>
            <w:tcW w:w="7470" w:type="dxa"/>
          </w:tcPr>
          <w:p w14:paraId="17C18FAB" w14:textId="2E3B8B73" w:rsidR="00927723" w:rsidRPr="00F95D4C" w:rsidRDefault="00FA54E9" w:rsidP="009A7D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Available upon request</w:t>
            </w:r>
          </w:p>
        </w:tc>
      </w:tr>
      <w:tr w:rsidR="00983202" w:rsidRPr="00F95D4C" w14:paraId="5B765763" w14:textId="77777777" w:rsidTr="00346D44">
        <w:tc>
          <w:tcPr>
            <w:tcW w:w="2250" w:type="dxa"/>
          </w:tcPr>
          <w:p w14:paraId="075A6BFD" w14:textId="77777777" w:rsidR="00983202" w:rsidRPr="00F95D4C" w:rsidRDefault="00983202" w:rsidP="009A7D30">
            <w:pPr>
              <w:pStyle w:val="Heading1"/>
              <w:rPr>
                <w:color w:val="A61C0E"/>
                <w:sz w:val="28"/>
                <w:szCs w:val="28"/>
              </w:rPr>
            </w:pPr>
          </w:p>
        </w:tc>
        <w:tc>
          <w:tcPr>
            <w:tcW w:w="7470" w:type="dxa"/>
          </w:tcPr>
          <w:p w14:paraId="32ED7A37" w14:textId="77777777" w:rsidR="00983202" w:rsidRDefault="00983202" w:rsidP="00DF5D44"/>
        </w:tc>
      </w:tr>
    </w:tbl>
    <w:p w14:paraId="6B5FC212" w14:textId="77777777" w:rsidR="00000000" w:rsidRPr="00F95D4C" w:rsidRDefault="00000000">
      <w:pPr>
        <w:rPr>
          <w:sz w:val="28"/>
          <w:szCs w:val="28"/>
        </w:rPr>
      </w:pPr>
    </w:p>
    <w:sectPr w:rsidR="002C74C0" w:rsidRPr="00F95D4C">
      <w:footerReference w:type="default" r:id="rId9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45ED0" w14:textId="77777777" w:rsidR="006217A2" w:rsidRDefault="006217A2" w:rsidP="00927723">
      <w:pPr>
        <w:spacing w:after="0" w:line="240" w:lineRule="auto"/>
      </w:pPr>
      <w:r>
        <w:separator/>
      </w:r>
    </w:p>
  </w:endnote>
  <w:endnote w:type="continuationSeparator" w:id="0">
    <w:p w14:paraId="3CCFEEA2" w14:textId="77777777" w:rsidR="006217A2" w:rsidRDefault="006217A2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7E4BF" w14:textId="77777777" w:rsidR="00000000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132C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5554B" w14:textId="77777777" w:rsidR="006217A2" w:rsidRDefault="006217A2" w:rsidP="00927723">
      <w:pPr>
        <w:spacing w:after="0" w:line="240" w:lineRule="auto"/>
      </w:pPr>
      <w:r>
        <w:separator/>
      </w:r>
    </w:p>
  </w:footnote>
  <w:footnote w:type="continuationSeparator" w:id="0">
    <w:p w14:paraId="50E9BA60" w14:textId="77777777" w:rsidR="006217A2" w:rsidRDefault="006217A2" w:rsidP="00927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9B"/>
    <w:rsid w:val="00066150"/>
    <w:rsid w:val="000F1A90"/>
    <w:rsid w:val="00194614"/>
    <w:rsid w:val="00293B83"/>
    <w:rsid w:val="00295C86"/>
    <w:rsid w:val="00324C71"/>
    <w:rsid w:val="00346D44"/>
    <w:rsid w:val="00570637"/>
    <w:rsid w:val="005C5955"/>
    <w:rsid w:val="00607D9B"/>
    <w:rsid w:val="006217A2"/>
    <w:rsid w:val="006A3825"/>
    <w:rsid w:val="006A3CE7"/>
    <w:rsid w:val="0078394A"/>
    <w:rsid w:val="007A0FDD"/>
    <w:rsid w:val="008C1B55"/>
    <w:rsid w:val="00927723"/>
    <w:rsid w:val="00983202"/>
    <w:rsid w:val="0099462E"/>
    <w:rsid w:val="00A53251"/>
    <w:rsid w:val="00B50C46"/>
    <w:rsid w:val="00D416BF"/>
    <w:rsid w:val="00DF5D44"/>
    <w:rsid w:val="00F132C7"/>
    <w:rsid w:val="00F86091"/>
    <w:rsid w:val="00F95D4C"/>
    <w:rsid w:val="00FA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26C9"/>
  <w15:chartTrackingRefBased/>
  <w15:docId w15:val="{6D185ADC-0DAE-4546-8A4D-0C3A3B7B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wis\Downloads\tf03456621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02E339B663D743B66580F7771C6D70" ma:contentTypeVersion="13" ma:contentTypeDescription="Create a new document." ma:contentTypeScope="" ma:versionID="321acc36e47dd9a314e7a2fede460c77">
  <xsd:schema xmlns:xsd="http://www.w3.org/2001/XMLSchema" xmlns:xs="http://www.w3.org/2001/XMLSchema" xmlns:p="http://schemas.microsoft.com/office/2006/metadata/properties" xmlns:ns3="cc14bc8e-848f-4ca7-8339-fdba1ee4c162" xmlns:ns4="251244cc-ffe8-4f82-9fb6-c5e7f219f762" targetNamespace="http://schemas.microsoft.com/office/2006/metadata/properties" ma:root="true" ma:fieldsID="81ec28cad7174708a5778bac5be5d74d" ns3:_="" ns4:_="">
    <xsd:import namespace="cc14bc8e-848f-4ca7-8339-fdba1ee4c162"/>
    <xsd:import namespace="251244cc-ffe8-4f82-9fb6-c5e7f219f7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4bc8e-848f-4ca7-8339-fdba1ee4c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1244cc-ffe8-4f82-9fb6-c5e7f219f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045F3C-2E79-4999-8EDC-E20BEE7E77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C337BE-13E4-407F-84C1-1824FE9C7C20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2C23024C-E266-4C09-AC1B-5F6913A1FFA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c14bc8e-848f-4ca7-8339-fdba1ee4c162"/>
    <ds:schemaRef ds:uri="251244cc-ffe8-4f82-9fb6-c5e7f219f7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tf03456621.dotx</Template>
  <TotalTime>2297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Lewis</dc:creator>
  <cp:keywords/>
  <dc:description/>
  <cp:lastModifiedBy>Austin Lewis</cp:lastModifiedBy>
  <cp:revision>9</cp:revision>
  <dcterms:created xsi:type="dcterms:W3CDTF">2020-07-07T04:50:00Z</dcterms:created>
  <dcterms:modified xsi:type="dcterms:W3CDTF">2023-11-13T05:37:00Z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0x010100A702E339B663D743B66580F7771C6D70</vt:lpwstr>
  </property>
</Properties>
</file>